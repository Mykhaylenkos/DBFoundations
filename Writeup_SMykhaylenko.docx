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0F2F" w14:textId="77777777" w:rsidR="00A455B5" w:rsidRDefault="00566ADB">
      <w:r w:rsidRPr="00731DD3">
        <w:rPr>
          <w:b/>
          <w:bCs/>
        </w:rPr>
        <w:t>Name</w:t>
      </w:r>
      <w:r>
        <w:t>: Stanyslav Mykhaylenko</w:t>
      </w:r>
    </w:p>
    <w:p w14:paraId="7B465787" w14:textId="78841077" w:rsidR="00566ADB" w:rsidRDefault="00566ADB">
      <w:r w:rsidRPr="00731DD3">
        <w:rPr>
          <w:b/>
          <w:bCs/>
        </w:rPr>
        <w:t>Date</w:t>
      </w:r>
      <w:r>
        <w:t>: 0</w:t>
      </w:r>
      <w:r w:rsidR="004005BF">
        <w:t>2</w:t>
      </w:r>
      <w:r>
        <w:t>/</w:t>
      </w:r>
      <w:r w:rsidR="004005BF">
        <w:t>22</w:t>
      </w:r>
      <w:r>
        <w:t>/2022</w:t>
      </w:r>
    </w:p>
    <w:p w14:paraId="5498C25A" w14:textId="77777777" w:rsidR="00566ADB" w:rsidRDefault="00566ADB">
      <w:r w:rsidRPr="00731DD3">
        <w:rPr>
          <w:b/>
          <w:bCs/>
        </w:rPr>
        <w:t>Course</w:t>
      </w:r>
      <w:r>
        <w:t>: IT FDN 130 A</w:t>
      </w:r>
    </w:p>
    <w:p w14:paraId="0364D2F0" w14:textId="77777777" w:rsidR="00566ADB" w:rsidRDefault="00566ADB"/>
    <w:p w14:paraId="4DFCE54D" w14:textId="4BC0A268" w:rsidR="00566ADB" w:rsidRDefault="00566ADB" w:rsidP="00566ADB">
      <w:pPr>
        <w:jc w:val="center"/>
        <w:rPr>
          <w:sz w:val="48"/>
          <w:szCs w:val="48"/>
        </w:rPr>
      </w:pPr>
      <w:r w:rsidRPr="00566ADB">
        <w:rPr>
          <w:sz w:val="48"/>
          <w:szCs w:val="48"/>
        </w:rPr>
        <w:t>ASSIGNMENT 0</w:t>
      </w:r>
      <w:r w:rsidR="004005BF">
        <w:rPr>
          <w:sz w:val="48"/>
          <w:szCs w:val="48"/>
        </w:rPr>
        <w:t>6</w:t>
      </w:r>
      <w:r>
        <w:rPr>
          <w:sz w:val="48"/>
          <w:szCs w:val="48"/>
        </w:rPr>
        <w:t xml:space="preserve"> -</w:t>
      </w:r>
      <w:r w:rsidRPr="00566ADB">
        <w:rPr>
          <w:sz w:val="48"/>
          <w:szCs w:val="48"/>
        </w:rPr>
        <w:t xml:space="preserve"> </w:t>
      </w:r>
      <w:r w:rsidR="004005BF">
        <w:rPr>
          <w:sz w:val="48"/>
          <w:szCs w:val="48"/>
        </w:rPr>
        <w:t>Views</w:t>
      </w:r>
    </w:p>
    <w:p w14:paraId="79F5A9F0" w14:textId="77777777" w:rsidR="00566ADB" w:rsidRDefault="00566ADB" w:rsidP="00566ADB"/>
    <w:p w14:paraId="5C11917E" w14:textId="77777777" w:rsidR="004005BF" w:rsidRPr="004B6D73" w:rsidRDefault="004005BF" w:rsidP="004005BF">
      <w:pPr>
        <w:pStyle w:val="ListParagraph"/>
        <w:numPr>
          <w:ilvl w:val="0"/>
          <w:numId w:val="1"/>
        </w:numPr>
        <w:rPr>
          <w:rStyle w:val="IntenseEmphasis"/>
        </w:rPr>
      </w:pPr>
      <w:r w:rsidRPr="004B6D73">
        <w:rPr>
          <w:rStyle w:val="IntenseEmphasis"/>
        </w:rPr>
        <w:t>Explain</w:t>
      </w:r>
      <w:r>
        <w:rPr>
          <w:rStyle w:val="IntenseEmphasis"/>
        </w:rPr>
        <w:t xml:space="preserve"> when you would use a SQL View</w:t>
      </w:r>
      <w:r w:rsidRPr="004B6D73">
        <w:rPr>
          <w:rStyle w:val="IntenseEmphasis"/>
        </w:rPr>
        <w:t>.</w:t>
      </w:r>
    </w:p>
    <w:p w14:paraId="3CD1EA2D" w14:textId="1ADC4844" w:rsidR="004005BF" w:rsidRPr="004005BF" w:rsidRDefault="004005BF" w:rsidP="00566ADB">
      <w:pPr>
        <w:pStyle w:val="ListParagraph"/>
        <w:numPr>
          <w:ilvl w:val="0"/>
          <w:numId w:val="1"/>
        </w:numPr>
        <w:rPr>
          <w:b/>
          <w:bCs/>
          <w:i/>
          <w:iCs/>
        </w:rPr>
      </w:pPr>
      <w:r w:rsidRPr="004B6D73">
        <w:rPr>
          <w:rStyle w:val="IntenseEmphasis"/>
        </w:rPr>
        <w:t>Explain</w:t>
      </w:r>
      <w:r>
        <w:rPr>
          <w:rStyle w:val="IntenseEmphasis"/>
        </w:rPr>
        <w:t xml:space="preserve"> are the differences and similarities between a View, Function, and Stored Procedure</w:t>
      </w:r>
      <w:r w:rsidRPr="004B6D73">
        <w:rPr>
          <w:rStyle w:val="IntenseEmphasis"/>
        </w:rPr>
        <w:t>.</w:t>
      </w:r>
    </w:p>
    <w:p w14:paraId="60855CC3" w14:textId="1EB0A7F3" w:rsidR="00566ADB" w:rsidRPr="00566ADB" w:rsidRDefault="004005BF" w:rsidP="00566ADB">
      <w:pPr>
        <w:rPr>
          <w:color w:val="262626" w:themeColor="text1" w:themeTint="D9"/>
          <w:sz w:val="36"/>
          <w:szCs w:val="36"/>
        </w:rPr>
      </w:pPr>
      <w:r>
        <w:rPr>
          <w:color w:val="262626" w:themeColor="text1" w:themeTint="D9"/>
          <w:sz w:val="36"/>
          <w:szCs w:val="36"/>
        </w:rPr>
        <w:t>Question 1</w:t>
      </w:r>
    </w:p>
    <w:p w14:paraId="7744995A" w14:textId="174600C7" w:rsidR="00566ADB" w:rsidRDefault="004005BF" w:rsidP="00566ADB">
      <w:r>
        <w:t>Views are a tool for SQL programmers to design views for users to see a specific set of information from various tables. Views are used in scenarios when programmer or the user want to retrieve specific set of information, while protecting the main code. This is good for users to as it provides ease of use and protects the code.</w:t>
      </w:r>
    </w:p>
    <w:p w14:paraId="1DBBFCD8" w14:textId="77777777" w:rsidR="00731DD3" w:rsidRDefault="00731DD3" w:rsidP="00566ADB"/>
    <w:p w14:paraId="4FDFBAB7" w14:textId="3B559174" w:rsidR="00731DD3" w:rsidRPr="00566ADB" w:rsidRDefault="004005BF" w:rsidP="00731DD3">
      <w:pPr>
        <w:rPr>
          <w:color w:val="262626" w:themeColor="text1" w:themeTint="D9"/>
          <w:sz w:val="36"/>
          <w:szCs w:val="36"/>
        </w:rPr>
      </w:pPr>
      <w:r>
        <w:rPr>
          <w:color w:val="262626" w:themeColor="text1" w:themeTint="D9"/>
          <w:sz w:val="36"/>
          <w:szCs w:val="36"/>
        </w:rPr>
        <w:t>Question 2</w:t>
      </w:r>
    </w:p>
    <w:p w14:paraId="550AECEC" w14:textId="564D3D93" w:rsidR="00731DD3" w:rsidRDefault="00D80465" w:rsidP="00731DD3">
      <w:r>
        <w:t xml:space="preserve">While VIEW </w:t>
      </w:r>
      <w:r w:rsidR="00FA3638">
        <w:t xml:space="preserve">retrieves a </w:t>
      </w:r>
      <w:r w:rsidR="00700856">
        <w:t>predefined</w:t>
      </w:r>
      <w:r w:rsidR="00FA3638">
        <w:t xml:space="preserve"> </w:t>
      </w:r>
      <w:r w:rsidR="00700856">
        <w:t>table set,</w:t>
      </w:r>
      <w:r w:rsidR="00FA3638">
        <w:t xml:space="preserve"> the FUNCTION can retrieve information</w:t>
      </w:r>
      <w:r w:rsidR="00700856">
        <w:t xml:space="preserve"> on a more granular level. STORED PROCEDURE on the other hand, enables you to create a procedure in advance, and not use the SELECT to retrieve data.</w:t>
      </w:r>
    </w:p>
    <w:p w14:paraId="6D3F421D" w14:textId="77777777" w:rsidR="00731DD3" w:rsidRDefault="00731DD3" w:rsidP="00566ADB"/>
    <w:p w14:paraId="2ED85031" w14:textId="77777777" w:rsidR="00731DD3" w:rsidRPr="00566ADB" w:rsidRDefault="00731DD3" w:rsidP="00731DD3">
      <w:pPr>
        <w:rPr>
          <w:color w:val="262626" w:themeColor="text1" w:themeTint="D9"/>
          <w:sz w:val="36"/>
          <w:szCs w:val="36"/>
        </w:rPr>
      </w:pPr>
      <w:r>
        <w:rPr>
          <w:color w:val="262626" w:themeColor="text1" w:themeTint="D9"/>
          <w:sz w:val="36"/>
          <w:szCs w:val="36"/>
        </w:rPr>
        <w:t>Summary</w:t>
      </w:r>
    </w:p>
    <w:p w14:paraId="3B8932CE" w14:textId="62C370AF" w:rsidR="00731DD3" w:rsidRPr="00566ADB" w:rsidRDefault="003E482F" w:rsidP="00566ADB">
      <w:r>
        <w:t xml:space="preserve">All-in-all </w:t>
      </w:r>
      <w:r w:rsidR="00700856">
        <w:t xml:space="preserve">VIEW, FUNCTION, and STORED PROCEDURE </w:t>
      </w:r>
      <w:r w:rsidR="007C7AB2">
        <w:t>enables the used to retrieve the desired information.</w:t>
      </w:r>
    </w:p>
    <w:sectPr w:rsidR="00731DD3" w:rsidRPr="00566ADB" w:rsidSect="009B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BF"/>
    <w:rsid w:val="003E482F"/>
    <w:rsid w:val="004005BF"/>
    <w:rsid w:val="004143AD"/>
    <w:rsid w:val="00566ADB"/>
    <w:rsid w:val="00700856"/>
    <w:rsid w:val="00731DD3"/>
    <w:rsid w:val="007C7AB2"/>
    <w:rsid w:val="009B269E"/>
    <w:rsid w:val="00B33E99"/>
    <w:rsid w:val="00D80465"/>
    <w:rsid w:val="00FA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5444A"/>
  <w15:chartTrackingRefBased/>
  <w15:docId w15:val="{8E94186F-FD3A-1242-9FD7-7471C56F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005BF"/>
    <w:rPr>
      <w:b/>
      <w:bCs/>
      <w:i/>
      <w:iCs/>
    </w:rPr>
  </w:style>
  <w:style w:type="paragraph" w:styleId="ListParagraph">
    <w:name w:val="List Paragraph"/>
    <w:basedOn w:val="Normal"/>
    <w:uiPriority w:val="34"/>
    <w:qFormat/>
    <w:rsid w:val="004005BF"/>
    <w:pPr>
      <w:spacing w:after="160" w:line="259"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anyslavmykhaylenko/Library/Group%20Containers/UBF8T346G9.Office/User%20Content.localized/Templates.localized/SQL_Writeu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SQL_Writeup.dotx</Template>
  <TotalTime>12</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Stanyslav Mykhaylenko</dc:creator>
  <cp:keywords/>
  <dc:description/>
  <cp:lastModifiedBy>Stanyslav Mykhaylenko</cp:lastModifiedBy>
  <cp:revision>1</cp:revision>
  <dcterms:created xsi:type="dcterms:W3CDTF">2022-02-23T01:48:00Z</dcterms:created>
  <dcterms:modified xsi:type="dcterms:W3CDTF">2022-02-23T02:17:00Z</dcterms:modified>
</cp:coreProperties>
</file>